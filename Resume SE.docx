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6E6" w:themeColor="accent4"/>
  <w:body>
    <w:tbl>
      <w:tblPr>
        <w:tblStyle w:val="TableGrid"/>
        <w:tblpPr w:leftFromText="187" w:rightFromText="187" w:vertAnchor="page" w:tblpY="908"/>
        <w:tblOverlap w:val="never"/>
        <w:tblW w:w="11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169"/>
        <w:gridCol w:w="315"/>
        <w:gridCol w:w="1442"/>
        <w:gridCol w:w="391"/>
        <w:gridCol w:w="4196"/>
        <w:gridCol w:w="868"/>
      </w:tblGrid>
      <w:tr w:rsidR="00B15968" w:rsidRPr="00162614" w14:paraId="203714C2" w14:textId="77777777" w:rsidTr="00637057">
        <w:trPr>
          <w:gridAfter w:val="1"/>
          <w:wAfter w:w="868" w:type="dxa"/>
          <w:trHeight w:val="559"/>
        </w:trPr>
        <w:tc>
          <w:tcPr>
            <w:tcW w:w="4169" w:type="dxa"/>
            <w:vMerge w:val="restart"/>
          </w:tcPr>
          <w:p w14:paraId="1EB507AE" w14:textId="64526E0B" w:rsidR="00CB1D3C" w:rsidRPr="00162614" w:rsidRDefault="00A22D1E" w:rsidP="00637057">
            <w:pPr>
              <w:pStyle w:val="Title"/>
              <w:spacing w:before="0"/>
            </w:pPr>
            <w:r>
              <w:t>Demetria</w:t>
            </w:r>
          </w:p>
          <w:p w14:paraId="21F455CF" w14:textId="2A48D7E5" w:rsidR="00CB1D3C" w:rsidRPr="00162614" w:rsidRDefault="00A22D1E" w:rsidP="00637057">
            <w:pPr>
              <w:pStyle w:val="Subtitle"/>
              <w:spacing w:before="0"/>
            </w:pPr>
            <w:r>
              <w:t>Perry</w:t>
            </w:r>
          </w:p>
        </w:tc>
        <w:tc>
          <w:tcPr>
            <w:tcW w:w="315" w:type="dxa"/>
          </w:tcPr>
          <w:p w14:paraId="358CB77F" w14:textId="77777777" w:rsidR="00CB1D3C" w:rsidRPr="00162614" w:rsidRDefault="00CB1D3C" w:rsidP="00637057">
            <w:pPr>
              <w:spacing w:before="0"/>
            </w:pPr>
          </w:p>
        </w:tc>
        <w:tc>
          <w:tcPr>
            <w:tcW w:w="1442" w:type="dxa"/>
          </w:tcPr>
          <w:p w14:paraId="7268600C" w14:textId="77777777" w:rsidR="00CB1D3C" w:rsidRPr="00162614" w:rsidRDefault="00CB1D3C" w:rsidP="00637057">
            <w:pPr>
              <w:spacing w:before="0"/>
              <w:jc w:val="both"/>
            </w:pPr>
          </w:p>
        </w:tc>
        <w:tc>
          <w:tcPr>
            <w:tcW w:w="4587" w:type="dxa"/>
            <w:gridSpan w:val="2"/>
            <w:tcBorders>
              <w:bottom w:val="single" w:sz="4" w:space="0" w:color="3A8C95" w:themeColor="accent5" w:themeShade="80"/>
            </w:tcBorders>
          </w:tcPr>
          <w:p w14:paraId="29398F31" w14:textId="46764B0F" w:rsidR="00CB1D3C" w:rsidRPr="00162614" w:rsidRDefault="00CB1D3C" w:rsidP="00637057">
            <w:pPr>
              <w:pStyle w:val="Heading3"/>
              <w:spacing w:before="0"/>
              <w:outlineLvl w:val="2"/>
            </w:pPr>
          </w:p>
        </w:tc>
      </w:tr>
      <w:tr w:rsidR="00B15968" w:rsidRPr="00162614" w14:paraId="3460528F" w14:textId="77777777" w:rsidTr="00637057">
        <w:trPr>
          <w:gridAfter w:val="1"/>
          <w:wAfter w:w="868" w:type="dxa"/>
          <w:trHeight w:val="558"/>
        </w:trPr>
        <w:tc>
          <w:tcPr>
            <w:tcW w:w="4169" w:type="dxa"/>
            <w:vMerge/>
          </w:tcPr>
          <w:p w14:paraId="7C2414AA" w14:textId="77777777" w:rsidR="00CB1D3C" w:rsidRPr="00162614" w:rsidRDefault="00CB1D3C" w:rsidP="00637057">
            <w:pPr>
              <w:pStyle w:val="Heading1"/>
              <w:spacing w:before="0"/>
              <w:ind w:left="-113"/>
              <w:outlineLvl w:val="0"/>
            </w:pPr>
          </w:p>
        </w:tc>
        <w:tc>
          <w:tcPr>
            <w:tcW w:w="315" w:type="dxa"/>
          </w:tcPr>
          <w:p w14:paraId="0F39B4D2" w14:textId="77777777" w:rsidR="00CB1D3C" w:rsidRPr="00162614" w:rsidRDefault="00CB1D3C" w:rsidP="00637057">
            <w:pPr>
              <w:spacing w:before="0"/>
            </w:pPr>
          </w:p>
        </w:tc>
        <w:tc>
          <w:tcPr>
            <w:tcW w:w="1442" w:type="dxa"/>
          </w:tcPr>
          <w:p w14:paraId="33DAA7E5" w14:textId="77777777" w:rsidR="00CB1D3C" w:rsidRPr="00162614" w:rsidRDefault="00CB1D3C" w:rsidP="00637057">
            <w:pPr>
              <w:spacing w:before="0"/>
              <w:jc w:val="both"/>
            </w:pPr>
          </w:p>
        </w:tc>
        <w:tc>
          <w:tcPr>
            <w:tcW w:w="4587" w:type="dxa"/>
            <w:gridSpan w:val="2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6667BA3B" w14:textId="3909D85F" w:rsidR="00CB1D3C" w:rsidRPr="00162614" w:rsidRDefault="00556EA3" w:rsidP="00637057">
            <w:pPr>
              <w:pStyle w:val="Heading4"/>
              <w:spacing w:before="0"/>
              <w:outlineLvl w:val="3"/>
            </w:pPr>
            <w:r w:rsidRPr="00556EA3">
              <w:rPr>
                <w:color w:val="FFFFFF" w:themeColor="background1"/>
              </w:rPr>
              <w:t xml:space="preserve">Full Stack </w:t>
            </w:r>
            <w:r w:rsidR="00292136">
              <w:t xml:space="preserve">Web </w:t>
            </w:r>
            <w:sdt>
              <w:sdtPr>
                <w:id w:val="2046565052"/>
                <w:placeholder>
                  <w:docPart w:val="84F8257E3E9940D6A23B4ECFE48A66B8"/>
                </w:placeholder>
                <w:temporary/>
                <w:showingPlcHdr/>
                <w15:appearance w15:val="hidden"/>
              </w:sdtPr>
              <w:sdtEndPr>
                <w:rPr>
                  <w:rStyle w:val="Heading3Char"/>
                  <w:color w:val="FFFFFF" w:themeColor="background1"/>
                  <w:szCs w:val="24"/>
                </w:rPr>
              </w:sdtEndPr>
              <w:sdtContent>
                <w:r w:rsidR="00292136" w:rsidRPr="00162614">
                  <w:rPr>
                    <w:rStyle w:val="Heading3Char"/>
                  </w:rPr>
                  <w:t>Developer</w:t>
                </w:r>
              </w:sdtContent>
            </w:sdt>
          </w:p>
        </w:tc>
      </w:tr>
      <w:tr w:rsidR="00B15968" w:rsidRPr="00162614" w14:paraId="2B3C3F90" w14:textId="77777777" w:rsidTr="00637057">
        <w:trPr>
          <w:gridAfter w:val="1"/>
          <w:wAfter w:w="868" w:type="dxa"/>
          <w:trHeight w:val="1191"/>
        </w:trPr>
        <w:tc>
          <w:tcPr>
            <w:tcW w:w="4169" w:type="dxa"/>
            <w:vMerge/>
          </w:tcPr>
          <w:p w14:paraId="6E4C0BB7" w14:textId="77777777" w:rsidR="00CB1D3C" w:rsidRDefault="00CB1D3C" w:rsidP="00637057">
            <w:pPr>
              <w:pStyle w:val="Heading1"/>
              <w:spacing w:before="0"/>
              <w:ind w:left="-113"/>
              <w:outlineLvl w:val="0"/>
            </w:pPr>
          </w:p>
        </w:tc>
        <w:tc>
          <w:tcPr>
            <w:tcW w:w="315" w:type="dxa"/>
          </w:tcPr>
          <w:p w14:paraId="766A6E87" w14:textId="77777777" w:rsidR="00CB1D3C" w:rsidRDefault="00CB1D3C" w:rsidP="00637057">
            <w:pPr>
              <w:spacing w:before="0"/>
            </w:pPr>
          </w:p>
        </w:tc>
        <w:tc>
          <w:tcPr>
            <w:tcW w:w="1442" w:type="dxa"/>
          </w:tcPr>
          <w:p w14:paraId="6C1F2567" w14:textId="77777777" w:rsidR="00CB1D3C" w:rsidRDefault="00CB1D3C" w:rsidP="00637057">
            <w:pPr>
              <w:spacing w:before="0"/>
              <w:jc w:val="both"/>
            </w:pPr>
          </w:p>
        </w:tc>
        <w:tc>
          <w:tcPr>
            <w:tcW w:w="4587" w:type="dxa"/>
            <w:gridSpan w:val="2"/>
            <w:tcBorders>
              <w:top w:val="single" w:sz="4" w:space="0" w:color="3A8C95" w:themeColor="accent5" w:themeShade="80"/>
            </w:tcBorders>
          </w:tcPr>
          <w:p w14:paraId="01EAE412" w14:textId="40A0A57D" w:rsidR="00CB1D3C" w:rsidRPr="008D4A99" w:rsidRDefault="00CB1D3C" w:rsidP="00637057">
            <w:pPr>
              <w:pStyle w:val="Heading5"/>
              <w:spacing w:before="0"/>
              <w:outlineLvl w:val="4"/>
            </w:pPr>
          </w:p>
        </w:tc>
      </w:tr>
      <w:tr w:rsidR="00B15968" w:rsidRPr="00162614" w14:paraId="7386FFE7" w14:textId="77777777" w:rsidTr="00637057">
        <w:trPr>
          <w:gridAfter w:val="1"/>
          <w:wAfter w:w="868" w:type="dxa"/>
          <w:trHeight w:val="1138"/>
        </w:trPr>
        <w:tc>
          <w:tcPr>
            <w:tcW w:w="4169" w:type="dxa"/>
            <w:vAlign w:val="center"/>
          </w:tcPr>
          <w:p w14:paraId="415F338F" w14:textId="77777777" w:rsidR="00CB1D3C" w:rsidRDefault="00000000" w:rsidP="00637057">
            <w:pPr>
              <w:pStyle w:val="Heading1"/>
              <w:spacing w:before="0"/>
              <w:jc w:val="center"/>
              <w:outlineLvl w:val="0"/>
            </w:pPr>
            <w:sdt>
              <w:sdtPr>
                <w:id w:val="-1357266435"/>
                <w:placeholder>
                  <w:docPart w:val="DD0084C422214A89A342408C1F9F4326"/>
                </w:placeholder>
                <w:temporary/>
                <w:showingPlcHdr/>
                <w15:appearance w15:val="hidden"/>
              </w:sdtPr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315" w:type="dxa"/>
          </w:tcPr>
          <w:p w14:paraId="7C49C0EC" w14:textId="77777777" w:rsidR="00CB1D3C" w:rsidRDefault="00CB1D3C" w:rsidP="00637057">
            <w:pPr>
              <w:spacing w:before="0"/>
            </w:pPr>
          </w:p>
        </w:tc>
        <w:tc>
          <w:tcPr>
            <w:tcW w:w="1442" w:type="dxa"/>
          </w:tcPr>
          <w:p w14:paraId="347B24FB" w14:textId="77777777" w:rsidR="00CB1D3C" w:rsidRDefault="00CB1D3C" w:rsidP="00637057">
            <w:pPr>
              <w:spacing w:before="0"/>
              <w:jc w:val="both"/>
            </w:pPr>
          </w:p>
        </w:tc>
        <w:tc>
          <w:tcPr>
            <w:tcW w:w="4587" w:type="dxa"/>
            <w:gridSpan w:val="2"/>
            <w:vAlign w:val="center"/>
          </w:tcPr>
          <w:p w14:paraId="734685C6" w14:textId="77777777" w:rsidR="00CB1D3C" w:rsidRPr="00C45D7E" w:rsidRDefault="00000000" w:rsidP="00637057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96D3FBA7ADA940D1B202D97DD7883BEC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CONTACT</w:t>
                </w:r>
              </w:sdtContent>
            </w:sdt>
          </w:p>
        </w:tc>
      </w:tr>
      <w:tr w:rsidR="000923EA" w:rsidRPr="00162614" w14:paraId="0CF7FDA7" w14:textId="77777777" w:rsidTr="00637057">
        <w:trPr>
          <w:trHeight w:val="373"/>
        </w:trPr>
        <w:tc>
          <w:tcPr>
            <w:tcW w:w="4169" w:type="dxa"/>
            <w:vMerge w:val="restart"/>
            <w:vAlign w:val="center"/>
          </w:tcPr>
          <w:p w14:paraId="1D142E3E" w14:textId="29C69D22" w:rsidR="008D4A99" w:rsidRPr="00315B0A" w:rsidRDefault="00CA730C" w:rsidP="00637057">
            <w:pPr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A">
              <w:rPr>
                <w:rFonts w:ascii="Times New Roman" w:hAnsi="Times New Roman" w:cs="Times New Roman"/>
                <w:sz w:val="24"/>
                <w:szCs w:val="24"/>
              </w:rPr>
              <w:t xml:space="preserve">I am a </w:t>
            </w:r>
            <w:r w:rsidR="00B84A0D" w:rsidRPr="00315B0A">
              <w:rPr>
                <w:rFonts w:ascii="Times New Roman" w:hAnsi="Times New Roman" w:cs="Times New Roman"/>
                <w:sz w:val="24"/>
                <w:szCs w:val="24"/>
              </w:rPr>
              <w:t>Software</w:t>
            </w:r>
            <w:r w:rsidRPr="00315B0A">
              <w:rPr>
                <w:rFonts w:ascii="Times New Roman" w:hAnsi="Times New Roman" w:cs="Times New Roman"/>
                <w:sz w:val="24"/>
                <w:szCs w:val="24"/>
              </w:rPr>
              <w:t xml:space="preserve"> Developer</w:t>
            </w:r>
            <w:r w:rsidR="00696BFE" w:rsidRPr="00315B0A">
              <w:rPr>
                <w:rFonts w:ascii="Times New Roman" w:hAnsi="Times New Roman" w:cs="Times New Roman"/>
                <w:sz w:val="24"/>
                <w:szCs w:val="24"/>
              </w:rPr>
              <w:t xml:space="preserve"> that is </w:t>
            </w:r>
            <w:r w:rsidR="00696BFE" w:rsidRPr="00315B0A">
              <w:rPr>
                <w:rFonts w:ascii="Times New Roman" w:eastAsia="Avenir Next LT Pro" w:hAnsi="Times New Roman" w:cs="Times New Roman"/>
                <w:color w:val="000000" w:themeColor="text1"/>
                <w:sz w:val="24"/>
                <w:szCs w:val="24"/>
              </w:rPr>
              <w:t xml:space="preserve">extremely passionate about technology. </w:t>
            </w:r>
            <w:r w:rsidR="001421B0" w:rsidRPr="00315B0A">
              <w:rPr>
                <w:rFonts w:ascii="Times New Roman" w:eastAsia="Avenir Next LT Pro" w:hAnsi="Times New Roman" w:cs="Times New Roman"/>
                <w:color w:val="000000" w:themeColor="text1"/>
                <w:sz w:val="24"/>
                <w:szCs w:val="24"/>
              </w:rPr>
              <w:t xml:space="preserve">I </w:t>
            </w:r>
            <w:r w:rsidR="00B15968" w:rsidRPr="00315B0A">
              <w:rPr>
                <w:rFonts w:ascii="Times New Roman" w:eastAsia="Avenir Next LT Pro" w:hAnsi="Times New Roman" w:cs="Times New Roman"/>
                <w:color w:val="000000" w:themeColor="text1"/>
                <w:sz w:val="24"/>
                <w:szCs w:val="24"/>
              </w:rPr>
              <w:t xml:space="preserve">have 2 years of experience and focus on front end development and UI </w:t>
            </w:r>
            <w:r w:rsidR="000937E9">
              <w:rPr>
                <w:rFonts w:ascii="Times New Roman" w:eastAsia="Avenir Next LT Pro" w:hAnsi="Times New Roman" w:cs="Times New Roman"/>
                <w:color w:val="000000" w:themeColor="text1"/>
                <w:sz w:val="24"/>
                <w:szCs w:val="24"/>
              </w:rPr>
              <w:t>D</w:t>
            </w:r>
            <w:r w:rsidR="00B15968" w:rsidRPr="00315B0A">
              <w:rPr>
                <w:rFonts w:ascii="Times New Roman" w:eastAsia="Avenir Next LT Pro" w:hAnsi="Times New Roman" w:cs="Times New Roman"/>
                <w:color w:val="000000" w:themeColor="text1"/>
                <w:sz w:val="24"/>
                <w:szCs w:val="24"/>
              </w:rPr>
              <w:t>esign. I’m committed to developing applications and websites that provide a great user experience.</w:t>
            </w:r>
            <w:r w:rsidR="00EE36A0" w:rsidRPr="00315B0A">
              <w:rPr>
                <w:rFonts w:ascii="Times New Roman" w:eastAsia="Avenir Next LT Pro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15" w:type="dxa"/>
            <w:vMerge w:val="restart"/>
          </w:tcPr>
          <w:p w14:paraId="2A3EB49A" w14:textId="77777777" w:rsidR="008D4A99" w:rsidRDefault="008D4A99" w:rsidP="00637057">
            <w:pPr>
              <w:spacing w:before="0"/>
            </w:pPr>
          </w:p>
        </w:tc>
        <w:tc>
          <w:tcPr>
            <w:tcW w:w="1442" w:type="dxa"/>
            <w:vMerge w:val="restart"/>
            <w:vAlign w:val="center"/>
          </w:tcPr>
          <w:p w14:paraId="42A334A3" w14:textId="77777777" w:rsidR="008D4A99" w:rsidRPr="00315B0A" w:rsidRDefault="008D4A99" w:rsidP="00637057">
            <w:pPr>
              <w:spacing w:befor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  <w:vAlign w:val="center"/>
          </w:tcPr>
          <w:p w14:paraId="0A273001" w14:textId="77777777" w:rsidR="008D4A99" w:rsidRPr="00315B0A" w:rsidRDefault="008D4A99" w:rsidP="00637057">
            <w:p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5B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46C7234" wp14:editId="5F660E35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gridSpan w:val="2"/>
            <w:vAlign w:val="center"/>
          </w:tcPr>
          <w:p w14:paraId="1C69413A" w14:textId="71070EAB" w:rsidR="008D4A99" w:rsidRPr="00315B0A" w:rsidRDefault="00A22D1E" w:rsidP="00637057">
            <w:pPr>
              <w:pStyle w:val="Contact1"/>
              <w:spacing w:before="0"/>
              <w:rPr>
                <w:rFonts w:ascii="Times New Roman" w:hAnsi="Times New Roman" w:cs="Times New Roman"/>
                <w:szCs w:val="28"/>
              </w:rPr>
            </w:pPr>
            <w:r w:rsidRPr="00315B0A">
              <w:rPr>
                <w:rFonts w:ascii="Times New Roman" w:hAnsi="Times New Roman" w:cs="Times New Roman"/>
                <w:szCs w:val="28"/>
              </w:rPr>
              <w:t>414-366-9743</w:t>
            </w:r>
          </w:p>
        </w:tc>
      </w:tr>
      <w:tr w:rsidR="000923EA" w:rsidRPr="00162614" w14:paraId="5FC09CA3" w14:textId="77777777" w:rsidTr="00637057">
        <w:trPr>
          <w:trHeight w:val="823"/>
        </w:trPr>
        <w:tc>
          <w:tcPr>
            <w:tcW w:w="4169" w:type="dxa"/>
            <w:vMerge/>
            <w:vAlign w:val="center"/>
          </w:tcPr>
          <w:p w14:paraId="6905DA2F" w14:textId="77777777" w:rsidR="008D4A99" w:rsidRPr="000F3FE2" w:rsidRDefault="008D4A99" w:rsidP="00637057">
            <w:pPr>
              <w:spacing w:before="0"/>
            </w:pPr>
          </w:p>
        </w:tc>
        <w:tc>
          <w:tcPr>
            <w:tcW w:w="315" w:type="dxa"/>
            <w:vMerge/>
          </w:tcPr>
          <w:p w14:paraId="20902C6B" w14:textId="77777777" w:rsidR="008D4A99" w:rsidRDefault="008D4A99" w:rsidP="00637057">
            <w:pPr>
              <w:spacing w:before="0"/>
            </w:pPr>
          </w:p>
        </w:tc>
        <w:tc>
          <w:tcPr>
            <w:tcW w:w="1442" w:type="dxa"/>
            <w:vMerge/>
            <w:vAlign w:val="center"/>
          </w:tcPr>
          <w:p w14:paraId="5604DB90" w14:textId="77777777" w:rsidR="008D4A99" w:rsidRPr="00315B0A" w:rsidRDefault="008D4A99" w:rsidP="00637057">
            <w:pPr>
              <w:spacing w:befor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  <w:vAlign w:val="center"/>
          </w:tcPr>
          <w:p w14:paraId="13680339" w14:textId="0F4F7215" w:rsidR="008D4A99" w:rsidRPr="00315B0A" w:rsidRDefault="008D4A99" w:rsidP="00637057">
            <w:p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5B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296843" wp14:editId="1591DD09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gridSpan w:val="2"/>
            <w:vAlign w:val="center"/>
          </w:tcPr>
          <w:p w14:paraId="1850685E" w14:textId="5CB5EB1F" w:rsidR="008D4A99" w:rsidRPr="00315B0A" w:rsidRDefault="00A22D1E" w:rsidP="00637057">
            <w:pPr>
              <w:pStyle w:val="Contact2"/>
              <w:spacing w:before="0"/>
              <w:rPr>
                <w:rFonts w:ascii="Times New Roman" w:hAnsi="Times New Roman" w:cs="Times New Roman"/>
                <w:szCs w:val="28"/>
              </w:rPr>
            </w:pPr>
            <w:r w:rsidRPr="00315B0A">
              <w:rPr>
                <w:rFonts w:ascii="Times New Roman" w:hAnsi="Times New Roman" w:cs="Times New Roman"/>
                <w:color w:val="auto"/>
                <w:szCs w:val="28"/>
              </w:rPr>
              <w:t>Demetria_p@yahoo.com</w:t>
            </w:r>
          </w:p>
        </w:tc>
      </w:tr>
      <w:tr w:rsidR="000923EA" w:rsidRPr="00162614" w14:paraId="50FD9793" w14:textId="77777777" w:rsidTr="00637057">
        <w:trPr>
          <w:trHeight w:val="1048"/>
        </w:trPr>
        <w:tc>
          <w:tcPr>
            <w:tcW w:w="4169" w:type="dxa"/>
            <w:vMerge/>
            <w:vAlign w:val="center"/>
          </w:tcPr>
          <w:p w14:paraId="7B4605C8" w14:textId="77777777" w:rsidR="008D4A99" w:rsidRPr="000F3FE2" w:rsidRDefault="008D4A99" w:rsidP="00637057">
            <w:pPr>
              <w:spacing w:before="0"/>
            </w:pPr>
          </w:p>
        </w:tc>
        <w:tc>
          <w:tcPr>
            <w:tcW w:w="315" w:type="dxa"/>
            <w:vMerge/>
          </w:tcPr>
          <w:p w14:paraId="4858D16D" w14:textId="77777777" w:rsidR="008D4A99" w:rsidRDefault="008D4A99" w:rsidP="00637057">
            <w:pPr>
              <w:spacing w:before="0"/>
            </w:pPr>
          </w:p>
        </w:tc>
        <w:tc>
          <w:tcPr>
            <w:tcW w:w="1442" w:type="dxa"/>
            <w:vMerge/>
            <w:vAlign w:val="center"/>
          </w:tcPr>
          <w:p w14:paraId="12672189" w14:textId="77777777" w:rsidR="008D4A99" w:rsidRPr="00315B0A" w:rsidRDefault="008D4A99" w:rsidP="00637057">
            <w:pPr>
              <w:spacing w:before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91" w:type="dxa"/>
            <w:vAlign w:val="center"/>
          </w:tcPr>
          <w:p w14:paraId="197E3D91" w14:textId="29B22641" w:rsidR="008D4A99" w:rsidRPr="00315B0A" w:rsidRDefault="008D4A99" w:rsidP="00637057">
            <w:pPr>
              <w:spacing w:befor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15B0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D95E24" wp14:editId="08FD4394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  <w:gridSpan w:val="2"/>
            <w:vAlign w:val="center"/>
          </w:tcPr>
          <w:p w14:paraId="1B0CB161" w14:textId="7A7ACDF0" w:rsidR="008D4A99" w:rsidRPr="000937E9" w:rsidRDefault="000923EA" w:rsidP="00637057">
            <w:pPr>
              <w:pStyle w:val="Contact2"/>
              <w:spacing w:befor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937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https://deeperry.github.io/perry.githu</w:t>
            </w:r>
            <w:r w:rsidR="00315B0A" w:rsidRPr="000937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</w:t>
            </w:r>
            <w:r w:rsidRPr="000937E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.io/</w:t>
            </w:r>
          </w:p>
        </w:tc>
      </w:tr>
      <w:tr w:rsidR="00B15968" w14:paraId="6C7F311D" w14:textId="77777777" w:rsidTr="000937E9">
        <w:trPr>
          <w:gridAfter w:val="1"/>
          <w:wAfter w:w="868" w:type="dxa"/>
          <w:trHeight w:val="855"/>
        </w:trPr>
        <w:tc>
          <w:tcPr>
            <w:tcW w:w="4169" w:type="dxa"/>
            <w:vAlign w:val="center"/>
          </w:tcPr>
          <w:p w14:paraId="2BACCB3B" w14:textId="77777777" w:rsidR="00CB1D3C" w:rsidRDefault="00000000" w:rsidP="00637057">
            <w:pPr>
              <w:pStyle w:val="Heading1"/>
              <w:spacing w:before="0"/>
              <w:jc w:val="center"/>
              <w:outlineLvl w:val="0"/>
            </w:pPr>
            <w:sdt>
              <w:sdtPr>
                <w:id w:val="2070454609"/>
                <w:placeholder>
                  <w:docPart w:val="D11E1969F259432ABC4F06C45EFC053D"/>
                </w:placeholder>
                <w:temporary/>
                <w:showingPlcHdr/>
                <w15:appearance w15:val="hidden"/>
              </w:sdtPr>
              <w:sdtContent>
                <w:r w:rsidR="00C45D7E">
                  <w:t>EXPERIENCE</w:t>
                </w:r>
              </w:sdtContent>
            </w:sdt>
          </w:p>
        </w:tc>
        <w:tc>
          <w:tcPr>
            <w:tcW w:w="315" w:type="dxa"/>
          </w:tcPr>
          <w:p w14:paraId="1EFD4E55" w14:textId="77777777" w:rsidR="00CB1D3C" w:rsidRDefault="00CB1D3C" w:rsidP="00637057">
            <w:pPr>
              <w:spacing w:before="0"/>
            </w:pPr>
          </w:p>
        </w:tc>
        <w:tc>
          <w:tcPr>
            <w:tcW w:w="1442" w:type="dxa"/>
          </w:tcPr>
          <w:p w14:paraId="76B2D9AF" w14:textId="77777777" w:rsidR="00CB1D3C" w:rsidRDefault="00CB1D3C" w:rsidP="00637057">
            <w:pPr>
              <w:spacing w:before="0"/>
              <w:jc w:val="both"/>
            </w:pPr>
          </w:p>
        </w:tc>
        <w:tc>
          <w:tcPr>
            <w:tcW w:w="4587" w:type="dxa"/>
            <w:gridSpan w:val="2"/>
            <w:vAlign w:val="center"/>
          </w:tcPr>
          <w:p w14:paraId="4656015D" w14:textId="77777777" w:rsidR="00CB1D3C" w:rsidRPr="00C45D7E" w:rsidRDefault="00000000" w:rsidP="00637057">
            <w:pPr>
              <w:pStyle w:val="Heading1"/>
              <w:spacing w:before="0"/>
              <w:jc w:val="center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306CD42E8148487D907626E7648FD2BF"/>
                </w:placeholder>
                <w:temporary/>
                <w:showingPlcHdr/>
                <w15:appearance w15:val="hidden"/>
              </w:sdtPr>
              <w:sdtContent>
                <w:r w:rsidR="00C45D7E" w:rsidRPr="00162614">
                  <w:t>SKILLS</w:t>
                </w:r>
              </w:sdtContent>
            </w:sdt>
          </w:p>
        </w:tc>
      </w:tr>
      <w:tr w:rsidR="00B15968" w:rsidRPr="00B87E22" w14:paraId="16E6E50F" w14:textId="77777777" w:rsidTr="000937E9">
        <w:trPr>
          <w:gridAfter w:val="1"/>
          <w:wAfter w:w="868" w:type="dxa"/>
          <w:trHeight w:val="3780"/>
        </w:trPr>
        <w:tc>
          <w:tcPr>
            <w:tcW w:w="4169" w:type="dxa"/>
            <w:tcBorders>
              <w:bottom w:val="single" w:sz="4" w:space="0" w:color="3A8C95" w:themeColor="accent5" w:themeShade="80"/>
            </w:tcBorders>
          </w:tcPr>
          <w:p w14:paraId="668C07B0" w14:textId="01D3D458" w:rsidR="00CB1D3C" w:rsidRPr="00AC6C1C" w:rsidRDefault="00AC6C1C" w:rsidP="00637057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  <w:r w:rsidRPr="00AC6C1C">
              <w:rPr>
                <w:sz w:val="24"/>
                <w:szCs w:val="24"/>
              </w:rPr>
              <w:t xml:space="preserve">Help Desk Analyst, </w:t>
            </w:r>
            <w:r w:rsidRPr="00BC7CEE"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  <w:t>Converge Technologies</w:t>
            </w:r>
          </w:p>
          <w:p w14:paraId="250FE958" w14:textId="3F4D88B4" w:rsidR="00CB1D3C" w:rsidRDefault="00EE36A0" w:rsidP="00637057">
            <w:pPr>
              <w:pStyle w:val="Date"/>
              <w:spacing w:before="0"/>
            </w:pPr>
            <w:r>
              <w:t xml:space="preserve">October 2020 </w:t>
            </w:r>
            <w:r w:rsidR="00637057">
              <w:t>–</w:t>
            </w:r>
            <w:r>
              <w:t xml:space="preserve"> Present</w:t>
            </w:r>
          </w:p>
          <w:p w14:paraId="0B5E54FD" w14:textId="77777777" w:rsidR="00637057" w:rsidRPr="00637057" w:rsidRDefault="00637057" w:rsidP="00637057"/>
          <w:p w14:paraId="0A849BA1" w14:textId="77777777" w:rsidR="00CB1D3C" w:rsidRPr="00637057" w:rsidRDefault="00E2635A" w:rsidP="00637057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70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Great attention to detail</w:t>
            </w:r>
          </w:p>
          <w:p w14:paraId="7676272D" w14:textId="77777777" w:rsidR="00E2635A" w:rsidRPr="00637057" w:rsidRDefault="00E2635A" w:rsidP="00637057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6370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Provide exceptional customer service</w:t>
            </w:r>
          </w:p>
          <w:p w14:paraId="27BE012C" w14:textId="77777777" w:rsidR="00E2635A" w:rsidRPr="00637057" w:rsidRDefault="00E2635A" w:rsidP="00637057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7057">
              <w:rPr>
                <w:rFonts w:ascii="Times New Roman" w:hAnsi="Times New Roman" w:cs="Times New Roman"/>
                <w:color w:val="auto"/>
                <w:sz w:val="20"/>
                <w:szCs w:val="20"/>
                <w:shd w:val="clear" w:color="auto" w:fill="FFFFFF"/>
              </w:rPr>
              <w:t>Provide input to the development and / or enhancement of PDS tech support- and systems admin-related processes and tools</w:t>
            </w:r>
            <w:r w:rsidRPr="00637057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 xml:space="preserve"> </w:t>
            </w:r>
          </w:p>
          <w:p w14:paraId="03A104B5" w14:textId="77777777" w:rsidR="00E2635A" w:rsidRPr="00637057" w:rsidRDefault="00E2635A" w:rsidP="00637057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705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Engage and work with the Service Desk and System Engineering team to troubleshoot and resolve incidents when appropriate</w:t>
            </w:r>
          </w:p>
          <w:p w14:paraId="6E7798DA" w14:textId="591479AC" w:rsidR="005F2FCD" w:rsidRPr="005F2FCD" w:rsidRDefault="005F2FCD" w:rsidP="00637057">
            <w:pPr>
              <w:pStyle w:val="ListParagraph"/>
              <w:numPr>
                <w:ilvl w:val="0"/>
                <w:numId w:val="10"/>
              </w:numPr>
              <w:spacing w:before="0" w:line="240" w:lineRule="auto"/>
              <w:rPr>
                <w:rFonts w:ascii="Times New Roman" w:hAnsi="Times New Roman" w:cs="Times New Roman"/>
                <w:sz w:val="18"/>
              </w:rPr>
            </w:pPr>
            <w:r w:rsidRPr="00637057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Diagnose and use the appropriate tools to troubleshoot basic PC components, printers, and scanners</w:t>
            </w:r>
          </w:p>
        </w:tc>
        <w:tc>
          <w:tcPr>
            <w:tcW w:w="315" w:type="dxa"/>
          </w:tcPr>
          <w:p w14:paraId="7D2FD2C3" w14:textId="77777777" w:rsidR="00CB1D3C" w:rsidRDefault="00CB1D3C" w:rsidP="00637057">
            <w:pPr>
              <w:spacing w:before="0"/>
            </w:pPr>
          </w:p>
        </w:tc>
        <w:tc>
          <w:tcPr>
            <w:tcW w:w="1442" w:type="dxa"/>
          </w:tcPr>
          <w:p w14:paraId="2EB56E83" w14:textId="77777777" w:rsidR="00CB1D3C" w:rsidRPr="00315B0A" w:rsidRDefault="00CB1D3C" w:rsidP="00637057">
            <w:pPr>
              <w:spacing w:befor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87" w:type="dxa"/>
            <w:gridSpan w:val="2"/>
            <w:vAlign w:val="center"/>
          </w:tcPr>
          <w:p w14:paraId="7E4679F1" w14:textId="77777777" w:rsidR="00CB1D3C" w:rsidRPr="00097EBB" w:rsidRDefault="00A22D1E" w:rsidP="00637057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97EBB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</w:p>
          <w:p w14:paraId="2CB623E0" w14:textId="312C61C9" w:rsidR="00A22D1E" w:rsidRPr="00097EBB" w:rsidRDefault="00A22D1E" w:rsidP="00637057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97EBB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  <w:p w14:paraId="0EB03C88" w14:textId="1B46AB26" w:rsidR="00D33D26" w:rsidRPr="00097EBB" w:rsidRDefault="00D33D26" w:rsidP="00637057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97EBB">
              <w:rPr>
                <w:rFonts w:ascii="Times New Roman" w:hAnsi="Times New Roman" w:cs="Times New Roman"/>
                <w:sz w:val="24"/>
                <w:szCs w:val="24"/>
              </w:rPr>
              <w:t>SASS</w:t>
            </w:r>
          </w:p>
          <w:p w14:paraId="327A9720" w14:textId="77777777" w:rsidR="00A22D1E" w:rsidRPr="00097EBB" w:rsidRDefault="00A22D1E" w:rsidP="00637057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97EBB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</w:p>
          <w:p w14:paraId="6F176461" w14:textId="77777777" w:rsidR="00A22D1E" w:rsidRPr="00097EBB" w:rsidRDefault="00A22D1E" w:rsidP="00637057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97EBB">
              <w:rPr>
                <w:rFonts w:ascii="Times New Roman" w:hAnsi="Times New Roman" w:cs="Times New Roman"/>
                <w:sz w:val="24"/>
                <w:szCs w:val="24"/>
              </w:rPr>
              <w:t>Bootstrap</w:t>
            </w:r>
          </w:p>
          <w:p w14:paraId="155C2CF0" w14:textId="77777777" w:rsidR="00A22D1E" w:rsidRPr="00097EBB" w:rsidRDefault="00A22D1E" w:rsidP="00637057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97EBB">
              <w:rPr>
                <w:rFonts w:ascii="Times New Roman" w:hAnsi="Times New Roman" w:cs="Times New Roman"/>
                <w:sz w:val="24"/>
                <w:szCs w:val="24"/>
              </w:rPr>
              <w:t>Tailwind CSS</w:t>
            </w:r>
          </w:p>
          <w:p w14:paraId="2C9A7312" w14:textId="77777777" w:rsidR="00A22D1E" w:rsidRPr="00097EBB" w:rsidRDefault="00A22D1E" w:rsidP="00637057">
            <w:pPr>
              <w:pStyle w:val="ListBullet"/>
              <w:rPr>
                <w:rFonts w:ascii="Times New Roman" w:hAnsi="Times New Roman" w:cs="Times New Roman"/>
                <w:sz w:val="24"/>
                <w:szCs w:val="24"/>
              </w:rPr>
            </w:pPr>
            <w:r w:rsidRPr="00097EBB">
              <w:rPr>
                <w:rFonts w:ascii="Times New Roman" w:hAnsi="Times New Roman" w:cs="Times New Roman"/>
                <w:sz w:val="24"/>
                <w:szCs w:val="24"/>
              </w:rPr>
              <w:t>React</w:t>
            </w:r>
          </w:p>
          <w:p w14:paraId="0C8CF6DB" w14:textId="31CFA655" w:rsidR="00696BFE" w:rsidRPr="00315B0A" w:rsidRDefault="00696BFE" w:rsidP="00637057">
            <w:pPr>
              <w:pStyle w:val="ListBullet"/>
              <w:rPr>
                <w:rFonts w:ascii="Times New Roman" w:hAnsi="Times New Roman" w:cs="Times New Roman"/>
                <w:szCs w:val="28"/>
              </w:rPr>
            </w:pPr>
            <w:r w:rsidRPr="00097EBB">
              <w:rPr>
                <w:rFonts w:ascii="Times New Roman" w:hAnsi="Times New Roman" w:cs="Times New Roman"/>
                <w:sz w:val="24"/>
                <w:szCs w:val="24"/>
              </w:rPr>
              <w:t>Node.JS</w:t>
            </w:r>
            <w:r w:rsidR="00BC7CEE" w:rsidRPr="00315B0A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637057" w:rsidRPr="00B87E22" w14:paraId="322482F1" w14:textId="77777777" w:rsidTr="00637057">
        <w:trPr>
          <w:gridAfter w:val="1"/>
          <w:wAfter w:w="868" w:type="dxa"/>
          <w:trHeight w:val="197"/>
        </w:trPr>
        <w:tc>
          <w:tcPr>
            <w:tcW w:w="4484" w:type="dxa"/>
            <w:gridSpan w:val="2"/>
            <w:tcBorders>
              <w:bottom w:val="single" w:sz="4" w:space="0" w:color="3A8C95" w:themeColor="accent5" w:themeShade="80"/>
            </w:tcBorders>
            <w:vAlign w:val="center"/>
          </w:tcPr>
          <w:p w14:paraId="44AF17D9" w14:textId="77777777" w:rsidR="00637057" w:rsidRDefault="00637057" w:rsidP="00637057">
            <w:pPr>
              <w:spacing w:before="0"/>
            </w:pPr>
          </w:p>
        </w:tc>
        <w:tc>
          <w:tcPr>
            <w:tcW w:w="1442" w:type="dxa"/>
          </w:tcPr>
          <w:p w14:paraId="0C32BF25" w14:textId="77777777" w:rsidR="00637057" w:rsidRDefault="00637057" w:rsidP="00637057">
            <w:pPr>
              <w:spacing w:before="0"/>
              <w:jc w:val="both"/>
            </w:pPr>
          </w:p>
        </w:tc>
        <w:tc>
          <w:tcPr>
            <w:tcW w:w="4587" w:type="dxa"/>
            <w:gridSpan w:val="2"/>
          </w:tcPr>
          <w:p w14:paraId="11DBA3B8" w14:textId="19CB4183" w:rsidR="00637057" w:rsidRPr="00C45D7E" w:rsidRDefault="00637057" w:rsidP="00637057">
            <w:pPr>
              <w:pStyle w:val="Heading1"/>
              <w:spacing w:before="0"/>
              <w:jc w:val="center"/>
              <w:outlineLvl w:val="0"/>
              <w:rPr>
                <w:rStyle w:val="Heading3Char"/>
                <w:sz w:val="36"/>
                <w:szCs w:val="32"/>
              </w:rPr>
            </w:pPr>
            <w:sdt>
              <w:sdtPr>
                <w:id w:val="-1881937965"/>
                <w:placeholder>
                  <w:docPart w:val="D28019DC8FA04BCAB3C9E3D402565048"/>
                </w:placeholder>
                <w:temporary/>
                <w:showingPlcHdr/>
                <w15:appearance w15:val="hidden"/>
              </w:sdtPr>
              <w:sdtContent>
                <w:r w:rsidRPr="00BC7CEE">
                  <w:t>EDUCATION</w:t>
                </w:r>
              </w:sdtContent>
            </w:sdt>
          </w:p>
        </w:tc>
      </w:tr>
      <w:tr w:rsidR="00B15968" w:rsidRPr="00162614" w14:paraId="0504CC1D" w14:textId="77777777" w:rsidTr="00637057">
        <w:trPr>
          <w:gridAfter w:val="1"/>
          <w:wAfter w:w="868" w:type="dxa"/>
          <w:trHeight w:val="1425"/>
        </w:trPr>
        <w:tc>
          <w:tcPr>
            <w:tcW w:w="4169" w:type="dxa"/>
            <w:vMerge w:val="restart"/>
            <w:tcBorders>
              <w:top w:val="single" w:sz="4" w:space="0" w:color="3A8C95" w:themeColor="accent5" w:themeShade="80"/>
            </w:tcBorders>
            <w:vAlign w:val="center"/>
          </w:tcPr>
          <w:p w14:paraId="57F9544C" w14:textId="77777777" w:rsidR="00637057" w:rsidRPr="00AC6C1C" w:rsidRDefault="00637057" w:rsidP="00637057">
            <w:pPr>
              <w:pStyle w:val="Heading2"/>
              <w:spacing w:before="0"/>
              <w:outlineLvl w:val="1"/>
              <w:rPr>
                <w:sz w:val="24"/>
                <w:szCs w:val="24"/>
              </w:rPr>
            </w:pPr>
            <w:r w:rsidRPr="00AC6C1C">
              <w:rPr>
                <w:sz w:val="24"/>
                <w:szCs w:val="24"/>
              </w:rPr>
              <w:t xml:space="preserve">IT </w:t>
            </w:r>
            <w:r w:rsidRPr="00BC7CEE">
              <w:rPr>
                <w:rFonts w:ascii="Times New Roman" w:hAnsi="Times New Roman" w:cs="Times New Roman"/>
                <w:sz w:val="24"/>
                <w:szCs w:val="24"/>
              </w:rPr>
              <w:t>Engineer</w:t>
            </w:r>
            <w:r w:rsidRPr="00AC6C1C">
              <w:rPr>
                <w:sz w:val="24"/>
                <w:szCs w:val="24"/>
              </w:rPr>
              <w:t xml:space="preserve">, </w:t>
            </w:r>
            <w:r w:rsidRPr="00BC7CEE">
              <w:rPr>
                <w:rFonts w:ascii="Times New Roman" w:hAnsi="Times New Roman" w:cs="Times New Roman"/>
                <w:b w:val="0"/>
                <w:bCs/>
                <w:sz w:val="18"/>
                <w:szCs w:val="18"/>
              </w:rPr>
              <w:t>Brady Corporation</w:t>
            </w:r>
          </w:p>
          <w:p w14:paraId="2DFCD80E" w14:textId="76680E0F" w:rsidR="00637057" w:rsidRDefault="00637057" w:rsidP="00637057">
            <w:pPr>
              <w:pStyle w:val="Date"/>
              <w:spacing w:before="0"/>
            </w:pPr>
            <w:r>
              <w:t>August 2015 – September 2020</w:t>
            </w:r>
          </w:p>
          <w:p w14:paraId="10F04CAA" w14:textId="77777777" w:rsidR="00637057" w:rsidRPr="00637057" w:rsidRDefault="00637057" w:rsidP="00637057"/>
          <w:p w14:paraId="77470B86" w14:textId="6BB23089" w:rsidR="00637057" w:rsidRPr="00637057" w:rsidRDefault="00637057" w:rsidP="00637057">
            <w:pPr>
              <w:numPr>
                <w:ilvl w:val="0"/>
                <w:numId w:val="13"/>
              </w:numPr>
              <w:shd w:val="clear" w:color="auto" w:fill="FFFFFF"/>
              <w:spacing w:before="0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Provide reactive remote support services.</w:t>
            </w:r>
          </w:p>
          <w:p w14:paraId="7B9209FD" w14:textId="77777777" w:rsidR="00637057" w:rsidRPr="00637057" w:rsidRDefault="00637057" w:rsidP="00637057">
            <w:pPr>
              <w:numPr>
                <w:ilvl w:val="0"/>
                <w:numId w:val="13"/>
              </w:numPr>
              <w:shd w:val="clear" w:color="auto" w:fill="FFFFFF"/>
              <w:spacing w:before="0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Advise and train Customers on how to use technology.</w:t>
            </w:r>
          </w:p>
          <w:p w14:paraId="2C9627EC" w14:textId="77777777" w:rsidR="00637057" w:rsidRPr="00637057" w:rsidRDefault="00637057" w:rsidP="00637057">
            <w:pPr>
              <w:numPr>
                <w:ilvl w:val="0"/>
                <w:numId w:val="13"/>
              </w:numPr>
              <w:shd w:val="clear" w:color="auto" w:fill="FFFFFF"/>
              <w:spacing w:before="0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Analyze and solve various IT problems.</w:t>
            </w:r>
          </w:p>
          <w:p w14:paraId="178649B3" w14:textId="77777777" w:rsidR="00637057" w:rsidRPr="00637057" w:rsidRDefault="00637057" w:rsidP="00637057">
            <w:pPr>
              <w:numPr>
                <w:ilvl w:val="0"/>
                <w:numId w:val="13"/>
              </w:numPr>
              <w:shd w:val="clear" w:color="auto" w:fill="FFFFFF"/>
              <w:spacing w:before="0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Install and troubleshoot Customers’ IT hardware and software.</w:t>
            </w:r>
          </w:p>
          <w:p w14:paraId="15C61E03" w14:textId="77777777" w:rsidR="00637057" w:rsidRPr="00637057" w:rsidRDefault="00637057" w:rsidP="00637057">
            <w:pPr>
              <w:numPr>
                <w:ilvl w:val="0"/>
                <w:numId w:val="13"/>
              </w:numPr>
              <w:shd w:val="clear" w:color="auto" w:fill="FFFFFF"/>
              <w:spacing w:before="0" w:after="100" w:afterAutospac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63705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Provide regular ticket reviews and reporting to leadership, as required.</w:t>
            </w:r>
          </w:p>
          <w:p w14:paraId="6CBD3D68" w14:textId="3437B38B" w:rsidR="00CB1D3C" w:rsidRPr="00BB3142" w:rsidRDefault="00CB1D3C" w:rsidP="00637057">
            <w:pPr>
              <w:shd w:val="clear" w:color="auto" w:fill="FFFFFF"/>
              <w:spacing w:before="0" w:after="100" w:afterAutospacing="1"/>
              <w:ind w:left="720"/>
              <w:jc w:val="both"/>
            </w:pPr>
          </w:p>
        </w:tc>
        <w:tc>
          <w:tcPr>
            <w:tcW w:w="315" w:type="dxa"/>
          </w:tcPr>
          <w:p w14:paraId="32E9B552" w14:textId="77777777" w:rsidR="00CB1D3C" w:rsidRDefault="00CB1D3C" w:rsidP="00637057">
            <w:pPr>
              <w:spacing w:before="0"/>
            </w:pPr>
          </w:p>
        </w:tc>
        <w:tc>
          <w:tcPr>
            <w:tcW w:w="1442" w:type="dxa"/>
            <w:vMerge w:val="restart"/>
          </w:tcPr>
          <w:p w14:paraId="5A6FC223" w14:textId="77777777" w:rsidR="00CB1D3C" w:rsidRDefault="00CB1D3C" w:rsidP="00637057">
            <w:pPr>
              <w:spacing w:before="0"/>
              <w:jc w:val="both"/>
            </w:pPr>
          </w:p>
          <w:p w14:paraId="669F30D2" w14:textId="77777777" w:rsidR="00637057" w:rsidRDefault="00637057" w:rsidP="00637057">
            <w:pPr>
              <w:spacing w:before="0"/>
              <w:jc w:val="both"/>
            </w:pPr>
          </w:p>
          <w:p w14:paraId="784E3773" w14:textId="77777777" w:rsidR="00637057" w:rsidRDefault="00637057" w:rsidP="00637057">
            <w:pPr>
              <w:spacing w:before="0"/>
              <w:jc w:val="both"/>
            </w:pPr>
          </w:p>
          <w:p w14:paraId="4ADDCC0D" w14:textId="0420C5BB" w:rsidR="00637057" w:rsidRDefault="00637057" w:rsidP="00637057">
            <w:pPr>
              <w:spacing w:before="0"/>
              <w:jc w:val="both"/>
            </w:pPr>
          </w:p>
        </w:tc>
        <w:tc>
          <w:tcPr>
            <w:tcW w:w="4587" w:type="dxa"/>
            <w:gridSpan w:val="2"/>
            <w:tcBorders>
              <w:bottom w:val="single" w:sz="4" w:space="0" w:color="999999" w:themeColor="background2"/>
            </w:tcBorders>
            <w:vAlign w:val="center"/>
          </w:tcPr>
          <w:p w14:paraId="39E9F094" w14:textId="37774149" w:rsidR="00CB1D3C" w:rsidRDefault="00AA7783" w:rsidP="00637057">
            <w:pPr>
              <w:pStyle w:val="Heading2"/>
              <w:spacing w:before="0"/>
              <w:outlineLvl w:val="1"/>
            </w:pPr>
            <w:r>
              <w:t xml:space="preserve">Associates </w:t>
            </w:r>
            <w:r w:rsidR="000937E9">
              <w:t xml:space="preserve">- </w:t>
            </w:r>
            <w:r>
              <w:t>Computer Networking</w:t>
            </w:r>
          </w:p>
          <w:p w14:paraId="75106542" w14:textId="77777777" w:rsidR="000937E9" w:rsidRPr="000937E9" w:rsidRDefault="000937E9" w:rsidP="000937E9"/>
          <w:p w14:paraId="5EBF4025" w14:textId="7F4456C7" w:rsidR="00C45D7E" w:rsidRPr="00162614" w:rsidRDefault="00292136" w:rsidP="00637057">
            <w:pPr>
              <w:pStyle w:val="Date"/>
              <w:spacing w:before="0"/>
            </w:pPr>
            <w:r>
              <w:t>2006-2009</w:t>
            </w:r>
          </w:p>
          <w:p w14:paraId="6A0CB83C" w14:textId="5FC2AD3D" w:rsidR="00CB1D3C" w:rsidRPr="008A65BA" w:rsidRDefault="00AA7783" w:rsidP="00637057">
            <w:pPr>
              <w:spacing w:before="0"/>
            </w:pPr>
            <w:r>
              <w:t>ITT Technical Institute</w:t>
            </w:r>
          </w:p>
        </w:tc>
      </w:tr>
      <w:tr w:rsidR="00B15968" w:rsidRPr="00162614" w14:paraId="0D4A9D10" w14:textId="77777777" w:rsidTr="00637057">
        <w:trPr>
          <w:gridAfter w:val="1"/>
          <w:wAfter w:w="868" w:type="dxa"/>
          <w:trHeight w:val="1417"/>
        </w:trPr>
        <w:tc>
          <w:tcPr>
            <w:tcW w:w="4169" w:type="dxa"/>
            <w:vMerge/>
            <w:vAlign w:val="center"/>
          </w:tcPr>
          <w:p w14:paraId="241720BF" w14:textId="77777777" w:rsidR="00CB1D3C" w:rsidRDefault="00CB1D3C" w:rsidP="00637057">
            <w:pPr>
              <w:pStyle w:val="Heading3"/>
              <w:spacing w:before="0"/>
              <w:ind w:left="-113"/>
              <w:outlineLvl w:val="2"/>
            </w:pPr>
          </w:p>
        </w:tc>
        <w:tc>
          <w:tcPr>
            <w:tcW w:w="315" w:type="dxa"/>
          </w:tcPr>
          <w:p w14:paraId="264FF94F" w14:textId="77777777" w:rsidR="00CB1D3C" w:rsidRDefault="00CB1D3C" w:rsidP="00637057">
            <w:pPr>
              <w:spacing w:before="0"/>
            </w:pPr>
          </w:p>
        </w:tc>
        <w:tc>
          <w:tcPr>
            <w:tcW w:w="1442" w:type="dxa"/>
            <w:vMerge/>
          </w:tcPr>
          <w:p w14:paraId="651C0ED5" w14:textId="77777777" w:rsidR="00CB1D3C" w:rsidRDefault="00CB1D3C" w:rsidP="00637057">
            <w:pPr>
              <w:spacing w:before="0"/>
              <w:jc w:val="both"/>
            </w:pPr>
          </w:p>
        </w:tc>
        <w:tc>
          <w:tcPr>
            <w:tcW w:w="4587" w:type="dxa"/>
            <w:gridSpan w:val="2"/>
            <w:tcBorders>
              <w:top w:val="single" w:sz="4" w:space="0" w:color="999999" w:themeColor="background2"/>
            </w:tcBorders>
            <w:vAlign w:val="center"/>
          </w:tcPr>
          <w:p w14:paraId="0071F7FF" w14:textId="110989B8" w:rsidR="00C45D7E" w:rsidRDefault="000100C5" w:rsidP="00637057">
            <w:pPr>
              <w:pStyle w:val="Heading2"/>
              <w:spacing w:before="0"/>
              <w:outlineLvl w:val="1"/>
            </w:pPr>
            <w:r>
              <w:t>B</w:t>
            </w:r>
            <w:r w:rsidR="00AA7783">
              <w:t>achelors</w:t>
            </w:r>
            <w:r w:rsidR="000937E9">
              <w:t xml:space="preserve"> -</w:t>
            </w:r>
            <w:r w:rsidR="00AA7783">
              <w:t xml:space="preserve"> </w:t>
            </w:r>
            <w:r>
              <w:t xml:space="preserve">Info. Systems and Security </w:t>
            </w:r>
          </w:p>
          <w:p w14:paraId="35F50B52" w14:textId="77777777" w:rsidR="000937E9" w:rsidRPr="000937E9" w:rsidRDefault="000937E9" w:rsidP="000937E9"/>
          <w:p w14:paraId="2F43935B" w14:textId="7C5E5C71" w:rsidR="00C45D7E" w:rsidRPr="00935402" w:rsidRDefault="00292136" w:rsidP="00637057">
            <w:pPr>
              <w:pStyle w:val="Date"/>
              <w:spacing w:before="0"/>
              <w:rPr>
                <w:rStyle w:val="DateChar"/>
                <w:caps/>
              </w:rPr>
            </w:pPr>
            <w:r>
              <w:t>2011-2013</w:t>
            </w:r>
          </w:p>
          <w:p w14:paraId="4E78D9DC" w14:textId="2C5A1173" w:rsidR="00CB1D3C" w:rsidRPr="00162614" w:rsidRDefault="00AA7783" w:rsidP="00637057">
            <w:pPr>
              <w:spacing w:before="0"/>
            </w:pPr>
            <w:r>
              <w:t xml:space="preserve">Waukesha Technical College </w:t>
            </w:r>
          </w:p>
        </w:tc>
      </w:tr>
    </w:tbl>
    <w:p w14:paraId="0278193A" w14:textId="77777777" w:rsidR="00535F87" w:rsidRPr="00BA3E51" w:rsidRDefault="00535F87" w:rsidP="001C6718"/>
    <w:sectPr w:rsidR="00535F87" w:rsidRPr="00BA3E51" w:rsidSect="00F50BC6">
      <w:headerReference w:type="default" r:id="rId16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1D62" w14:textId="77777777" w:rsidR="000B0100" w:rsidRDefault="000B0100" w:rsidP="00BA3E51">
      <w:pPr>
        <w:spacing w:line="240" w:lineRule="auto"/>
      </w:pPr>
      <w:r>
        <w:separator/>
      </w:r>
    </w:p>
  </w:endnote>
  <w:endnote w:type="continuationSeparator" w:id="0">
    <w:p w14:paraId="37C99A72" w14:textId="77777777" w:rsidR="000B0100" w:rsidRDefault="000B0100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14AFD" w14:textId="77777777" w:rsidR="000B0100" w:rsidRDefault="000B0100" w:rsidP="00BA3E51">
      <w:pPr>
        <w:spacing w:line="240" w:lineRule="auto"/>
      </w:pPr>
      <w:r>
        <w:separator/>
      </w:r>
    </w:p>
  </w:footnote>
  <w:footnote w:type="continuationSeparator" w:id="0">
    <w:p w14:paraId="6B5102BD" w14:textId="77777777" w:rsidR="000B0100" w:rsidRDefault="000B0100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BAAB3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5B3E1C26" wp14:editId="78CAC846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0F8468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167229E8" wp14:editId="34BE6227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4F8A68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06C846D7" wp14:editId="4C526352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539CD7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0FB929FE" wp14:editId="4D8CA9A6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97C879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28551DDF" wp14:editId="6467C24F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FBF01B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7B9649C8" wp14:editId="4F996BE0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A3C87E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4BCC51B5" wp14:editId="786764B7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AE6262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318FCA20" wp14:editId="7449FB06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BD0FE7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859" type="#_x0000_t75" alt="Phone icon" style="width:14.25pt;height:9.7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" o:bullet="t">
        <v:imagedata r:id="rId1" o:title="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CC7049F"/>
    <w:multiLevelType w:val="hybridMultilevel"/>
    <w:tmpl w:val="CAF8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35547"/>
    <w:multiLevelType w:val="hybridMultilevel"/>
    <w:tmpl w:val="98AEC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B672A"/>
    <w:multiLevelType w:val="hybridMultilevel"/>
    <w:tmpl w:val="18F27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3106B4"/>
    <w:multiLevelType w:val="multilevel"/>
    <w:tmpl w:val="C3320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94A98"/>
    <w:multiLevelType w:val="multilevel"/>
    <w:tmpl w:val="0DFA88B4"/>
    <w:numStyleLink w:val="BullettedList"/>
  </w:abstractNum>
  <w:abstractNum w:abstractNumId="12" w15:restartNumberingAfterBreak="0">
    <w:nsid w:val="7EE5687C"/>
    <w:multiLevelType w:val="multilevel"/>
    <w:tmpl w:val="7460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579673">
    <w:abstractNumId w:val="10"/>
  </w:num>
  <w:num w:numId="2" w16cid:durableId="638808891">
    <w:abstractNumId w:val="4"/>
  </w:num>
  <w:num w:numId="3" w16cid:durableId="1000619843">
    <w:abstractNumId w:val="9"/>
  </w:num>
  <w:num w:numId="4" w16cid:durableId="1985423567">
    <w:abstractNumId w:val="3"/>
  </w:num>
  <w:num w:numId="5" w16cid:durableId="890775441">
    <w:abstractNumId w:val="2"/>
  </w:num>
  <w:num w:numId="6" w16cid:durableId="171576996">
    <w:abstractNumId w:val="1"/>
  </w:num>
  <w:num w:numId="7" w16cid:durableId="1843424302">
    <w:abstractNumId w:val="0"/>
  </w:num>
  <w:num w:numId="8" w16cid:durableId="1819760260">
    <w:abstractNumId w:val="11"/>
  </w:num>
  <w:num w:numId="9" w16cid:durableId="1504852736">
    <w:abstractNumId w:val="7"/>
  </w:num>
  <w:num w:numId="10" w16cid:durableId="461733503">
    <w:abstractNumId w:val="6"/>
  </w:num>
  <w:num w:numId="11" w16cid:durableId="739905651">
    <w:abstractNumId w:val="5"/>
  </w:num>
  <w:num w:numId="12" w16cid:durableId="913929345">
    <w:abstractNumId w:val="8"/>
  </w:num>
  <w:num w:numId="13" w16cid:durableId="11316290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9"/>
    <w:rsid w:val="000100C5"/>
    <w:rsid w:val="00025D23"/>
    <w:rsid w:val="000407F5"/>
    <w:rsid w:val="00041F8A"/>
    <w:rsid w:val="00045F2E"/>
    <w:rsid w:val="00055BBC"/>
    <w:rsid w:val="00073BF3"/>
    <w:rsid w:val="00076F53"/>
    <w:rsid w:val="00081B51"/>
    <w:rsid w:val="000923EA"/>
    <w:rsid w:val="000937E9"/>
    <w:rsid w:val="00097EBB"/>
    <w:rsid w:val="000B0100"/>
    <w:rsid w:val="000D3891"/>
    <w:rsid w:val="000F3FE2"/>
    <w:rsid w:val="00140582"/>
    <w:rsid w:val="001421B0"/>
    <w:rsid w:val="00162614"/>
    <w:rsid w:val="00177BCB"/>
    <w:rsid w:val="001A313A"/>
    <w:rsid w:val="001C6718"/>
    <w:rsid w:val="00200FC4"/>
    <w:rsid w:val="00217454"/>
    <w:rsid w:val="002251C8"/>
    <w:rsid w:val="00292136"/>
    <w:rsid w:val="00293BB8"/>
    <w:rsid w:val="002A4A92"/>
    <w:rsid w:val="002D5478"/>
    <w:rsid w:val="00315B0A"/>
    <w:rsid w:val="00364B5C"/>
    <w:rsid w:val="00373FC8"/>
    <w:rsid w:val="003B3A48"/>
    <w:rsid w:val="003C5242"/>
    <w:rsid w:val="003E7783"/>
    <w:rsid w:val="00442A0E"/>
    <w:rsid w:val="00443C70"/>
    <w:rsid w:val="004B419A"/>
    <w:rsid w:val="004D1377"/>
    <w:rsid w:val="004E6AB2"/>
    <w:rsid w:val="00535F87"/>
    <w:rsid w:val="00537BEE"/>
    <w:rsid w:val="00554BDA"/>
    <w:rsid w:val="00556EA3"/>
    <w:rsid w:val="00564622"/>
    <w:rsid w:val="005B3227"/>
    <w:rsid w:val="005E0657"/>
    <w:rsid w:val="005F2FCD"/>
    <w:rsid w:val="00616692"/>
    <w:rsid w:val="00637057"/>
    <w:rsid w:val="00642607"/>
    <w:rsid w:val="006755BF"/>
    <w:rsid w:val="00696BFE"/>
    <w:rsid w:val="006C0673"/>
    <w:rsid w:val="006C75D7"/>
    <w:rsid w:val="006F76F9"/>
    <w:rsid w:val="00747832"/>
    <w:rsid w:val="00783548"/>
    <w:rsid w:val="007E5AAA"/>
    <w:rsid w:val="007E6083"/>
    <w:rsid w:val="0081316C"/>
    <w:rsid w:val="00855181"/>
    <w:rsid w:val="008643BF"/>
    <w:rsid w:val="00893796"/>
    <w:rsid w:val="008A65BA"/>
    <w:rsid w:val="008B1112"/>
    <w:rsid w:val="008B5CAE"/>
    <w:rsid w:val="008D4A99"/>
    <w:rsid w:val="00914419"/>
    <w:rsid w:val="00935402"/>
    <w:rsid w:val="00962E61"/>
    <w:rsid w:val="00976E5A"/>
    <w:rsid w:val="00986331"/>
    <w:rsid w:val="009C7105"/>
    <w:rsid w:val="009E3575"/>
    <w:rsid w:val="00A22D1E"/>
    <w:rsid w:val="00AA7783"/>
    <w:rsid w:val="00AB7FE5"/>
    <w:rsid w:val="00AC1E5A"/>
    <w:rsid w:val="00AC6C1C"/>
    <w:rsid w:val="00AF51C9"/>
    <w:rsid w:val="00B15968"/>
    <w:rsid w:val="00B73A13"/>
    <w:rsid w:val="00B84A0D"/>
    <w:rsid w:val="00B87E22"/>
    <w:rsid w:val="00BA2D2C"/>
    <w:rsid w:val="00BA3E51"/>
    <w:rsid w:val="00BB3142"/>
    <w:rsid w:val="00BC7CEE"/>
    <w:rsid w:val="00C155FC"/>
    <w:rsid w:val="00C45D7E"/>
    <w:rsid w:val="00CA730C"/>
    <w:rsid w:val="00CB1D3C"/>
    <w:rsid w:val="00D33D26"/>
    <w:rsid w:val="00D666BB"/>
    <w:rsid w:val="00D8505D"/>
    <w:rsid w:val="00DC23D1"/>
    <w:rsid w:val="00DF69F2"/>
    <w:rsid w:val="00DF6F0E"/>
    <w:rsid w:val="00E04462"/>
    <w:rsid w:val="00E20245"/>
    <w:rsid w:val="00E2635A"/>
    <w:rsid w:val="00E26869"/>
    <w:rsid w:val="00E270D1"/>
    <w:rsid w:val="00E35010"/>
    <w:rsid w:val="00E4379F"/>
    <w:rsid w:val="00E80C1C"/>
    <w:rsid w:val="00E84964"/>
    <w:rsid w:val="00EA0042"/>
    <w:rsid w:val="00EE36A0"/>
    <w:rsid w:val="00EF639B"/>
    <w:rsid w:val="00F50BC6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79A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sv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svg"/><Relationship Id="rId5" Type="http://schemas.openxmlformats.org/officeDocument/2006/relationships/styles" Target="styles.xml"/><Relationship Id="rId15" Type="http://schemas.openxmlformats.org/officeDocument/2006/relationships/image" Target="media/image7.sv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rry%20World\AppData\Local\Packages\Microsoft.Office.Desktop_8wekyb3d8bbwe\LocalCache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0084C422214A89A342408C1F9F4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30496-1CF5-4D86-8986-55585516B74C}"/>
      </w:docPartPr>
      <w:docPartBody>
        <w:p w:rsidR="00AE60AA" w:rsidRDefault="00000000">
          <w:pPr>
            <w:pStyle w:val="DD0084C422214A89A342408C1F9F4326"/>
          </w:pPr>
          <w:r w:rsidRPr="00C45D7E">
            <w:t>PROFILE</w:t>
          </w:r>
        </w:p>
      </w:docPartBody>
    </w:docPart>
    <w:docPart>
      <w:docPartPr>
        <w:name w:val="96D3FBA7ADA940D1B202D97DD7883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90103-7E93-44FD-BBF6-CFDE83AD396B}"/>
      </w:docPartPr>
      <w:docPartBody>
        <w:p w:rsidR="00AE60AA" w:rsidRDefault="00000000">
          <w:pPr>
            <w:pStyle w:val="96D3FBA7ADA940D1B202D97DD7883BEC"/>
          </w:pPr>
          <w:r w:rsidRPr="00162614">
            <w:t>CONTACT</w:t>
          </w:r>
        </w:p>
      </w:docPartBody>
    </w:docPart>
    <w:docPart>
      <w:docPartPr>
        <w:name w:val="D11E1969F259432ABC4F06C45EFC0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93456-984A-45E3-A6FE-0495A81EA929}"/>
      </w:docPartPr>
      <w:docPartBody>
        <w:p w:rsidR="00AE60AA" w:rsidRDefault="00000000">
          <w:pPr>
            <w:pStyle w:val="D11E1969F259432ABC4F06C45EFC053D"/>
          </w:pPr>
          <w:r>
            <w:t>EXPERIENCE</w:t>
          </w:r>
        </w:p>
      </w:docPartBody>
    </w:docPart>
    <w:docPart>
      <w:docPartPr>
        <w:name w:val="306CD42E8148487D907626E7648FD2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39A83C-CA23-4299-B200-1ED87C69484E}"/>
      </w:docPartPr>
      <w:docPartBody>
        <w:p w:rsidR="00AE60AA" w:rsidRDefault="00000000">
          <w:pPr>
            <w:pStyle w:val="306CD42E8148487D907626E7648FD2BF"/>
          </w:pPr>
          <w:r w:rsidRPr="00162614">
            <w:t>SKILLS</w:t>
          </w:r>
        </w:p>
      </w:docPartBody>
    </w:docPart>
    <w:docPart>
      <w:docPartPr>
        <w:name w:val="84F8257E3E9940D6A23B4ECFE48A6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57567-5A81-453E-A935-47586ACA96F9}"/>
      </w:docPartPr>
      <w:docPartBody>
        <w:p w:rsidR="00AE60AA" w:rsidRDefault="00A1732B" w:rsidP="00A1732B">
          <w:pPr>
            <w:pStyle w:val="84F8257E3E9940D6A23B4ECFE48A66B8"/>
          </w:pPr>
          <w:r w:rsidRPr="00162614">
            <w:rPr>
              <w:rStyle w:val="Heading3Char"/>
            </w:rPr>
            <w:t>Developer</w:t>
          </w:r>
        </w:p>
      </w:docPartBody>
    </w:docPart>
    <w:docPart>
      <w:docPartPr>
        <w:name w:val="D28019DC8FA04BCAB3C9E3D4025650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B9C2D-A5DF-48D8-9E3E-88315C212858}"/>
      </w:docPartPr>
      <w:docPartBody>
        <w:p w:rsidR="00000000" w:rsidRDefault="003327FD" w:rsidP="003327FD">
          <w:pPr>
            <w:pStyle w:val="D28019DC8FA04BCAB3C9E3D402565048"/>
          </w:pPr>
          <w:r w:rsidRPr="0016261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 w16cid:durableId="1083600821">
    <w:abstractNumId w:val="0"/>
  </w:num>
  <w:num w:numId="2" w16cid:durableId="80512063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2B"/>
    <w:rsid w:val="003327FD"/>
    <w:rsid w:val="00672D04"/>
    <w:rsid w:val="007878DB"/>
    <w:rsid w:val="007A4898"/>
    <w:rsid w:val="00A1732B"/>
    <w:rsid w:val="00A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7F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27FD"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C9C4C66C34BE9A398F3744D6F3401">
    <w:name w:val="517C9C4C66C34BE9A398F3744D6F3401"/>
    <w:rsid w:val="003327FD"/>
  </w:style>
  <w:style w:type="paragraph" w:customStyle="1" w:styleId="A82581817691445597EF9C7E00F51627">
    <w:name w:val="A82581817691445597EF9C7E00F51627"/>
    <w:rsid w:val="003327FD"/>
  </w:style>
  <w:style w:type="paragraph" w:customStyle="1" w:styleId="9B893F25A60047FA8B1F5E30691BB505">
    <w:name w:val="9B893F25A60047FA8B1F5E30691BB505"/>
    <w:rsid w:val="003327FD"/>
  </w:style>
  <w:style w:type="paragraph" w:customStyle="1" w:styleId="3BEFEEDFCB8C404D99EA0E529844E8FD">
    <w:name w:val="3BEFEEDFCB8C404D99EA0E529844E8FD"/>
    <w:rsid w:val="003327FD"/>
  </w:style>
  <w:style w:type="character" w:customStyle="1" w:styleId="Heading3Char">
    <w:name w:val="Heading 3 Char"/>
    <w:basedOn w:val="DefaultParagraphFont"/>
    <w:link w:val="Heading3"/>
    <w:uiPriority w:val="9"/>
    <w:rsid w:val="003327FD"/>
    <w:rPr>
      <w:rFonts w:eastAsiaTheme="majorEastAsia" w:cstheme="majorBidi"/>
      <w:color w:val="FFFFFF" w:themeColor="background1"/>
      <w:sz w:val="28"/>
      <w:szCs w:val="24"/>
    </w:rPr>
  </w:style>
  <w:style w:type="paragraph" w:customStyle="1" w:styleId="2FA3AB02128E466AA21246A97E7B8F28">
    <w:name w:val="2FA3AB02128E466AA21246A97E7B8F28"/>
    <w:rsid w:val="003327FD"/>
  </w:style>
  <w:style w:type="paragraph" w:customStyle="1" w:styleId="DD0084C422214A89A342408C1F9F4326">
    <w:name w:val="DD0084C422214A89A342408C1F9F4326"/>
  </w:style>
  <w:style w:type="paragraph" w:customStyle="1" w:styleId="96D3FBA7ADA940D1B202D97DD7883BEC">
    <w:name w:val="96D3FBA7ADA940D1B202D97DD7883BEC"/>
  </w:style>
  <w:style w:type="paragraph" w:customStyle="1" w:styleId="88E0FD2CD22D4C74AD15BA6C2BF84ACB">
    <w:name w:val="88E0FD2CD22D4C74AD15BA6C2BF84ACB"/>
    <w:rsid w:val="003327FD"/>
  </w:style>
  <w:style w:type="paragraph" w:customStyle="1" w:styleId="7487F81DA7344C34937154ECD68D30B9">
    <w:name w:val="7487F81DA7344C34937154ECD68D30B9"/>
    <w:rsid w:val="003327FD"/>
  </w:style>
  <w:style w:type="paragraph" w:customStyle="1" w:styleId="BF10C9DFF5D54D44BECE57ED1D5AF44B">
    <w:name w:val="BF10C9DFF5D54D44BECE57ED1D5AF44B"/>
  </w:style>
  <w:style w:type="paragraph" w:customStyle="1" w:styleId="72FF15968018465BBBA3663A373D36CF">
    <w:name w:val="72FF15968018465BBBA3663A373D36CF"/>
    <w:rsid w:val="003327FD"/>
  </w:style>
  <w:style w:type="paragraph" w:customStyle="1" w:styleId="D263B362D89743B6BADAF43D98F51AF8">
    <w:name w:val="D263B362D89743B6BADAF43D98F51AF8"/>
  </w:style>
  <w:style w:type="paragraph" w:customStyle="1" w:styleId="D11E1969F259432ABC4F06C45EFC053D">
    <w:name w:val="D11E1969F259432ABC4F06C45EFC053D"/>
  </w:style>
  <w:style w:type="paragraph" w:customStyle="1" w:styleId="306CD42E8148487D907626E7648FD2BF">
    <w:name w:val="306CD42E8148487D907626E7648FD2BF"/>
  </w:style>
  <w:style w:type="paragraph" w:customStyle="1" w:styleId="3D3EDEC431D7416CA68C95E4AEAB66C8">
    <w:name w:val="3D3EDEC431D7416CA68C95E4AEAB66C8"/>
    <w:rsid w:val="003327FD"/>
  </w:style>
  <w:style w:type="paragraph" w:customStyle="1" w:styleId="3436520D315A4ECA90D6F9C98C6251CB">
    <w:name w:val="3436520D315A4ECA90D6F9C98C6251CB"/>
    <w:rsid w:val="003327FD"/>
  </w:style>
  <w:style w:type="paragraph" w:customStyle="1" w:styleId="08CBE45053C74A7D80C29FDB6585B6DE">
    <w:name w:val="08CBE45053C74A7D80C29FDB6585B6DE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</w:rPr>
  </w:style>
  <w:style w:type="paragraph" w:customStyle="1" w:styleId="FF70F69E32974217A3B329F47E36F91D">
    <w:name w:val="FF70F69E32974217A3B329F47E36F91D"/>
    <w:rsid w:val="003327FD"/>
  </w:style>
  <w:style w:type="character" w:customStyle="1" w:styleId="Heading4Char">
    <w:name w:val="Heading 4 Char"/>
    <w:basedOn w:val="DefaultParagraphFont"/>
    <w:link w:val="Heading4"/>
    <w:uiPriority w:val="9"/>
    <w:rsid w:val="003327FD"/>
    <w:rPr>
      <w:rFonts w:eastAsiaTheme="majorEastAsia" w:cstheme="majorBidi"/>
      <w:b/>
      <w:iCs/>
      <w:color w:val="5B9BD5" w:themeColor="accent5"/>
      <w:sz w:val="28"/>
      <w:szCs w:val="18"/>
    </w:rPr>
  </w:style>
  <w:style w:type="paragraph" w:customStyle="1" w:styleId="7DE212190AB9479D831DCFD7A9FA8570">
    <w:name w:val="7DE212190AB9479D831DCFD7A9FA8570"/>
    <w:rsid w:val="003327FD"/>
  </w:style>
  <w:style w:type="paragraph" w:customStyle="1" w:styleId="07DB9E4FEB584C85AA434469D601C84E">
    <w:name w:val="07DB9E4FEB584C85AA434469D601C84E"/>
    <w:rsid w:val="003327FD"/>
  </w:style>
  <w:style w:type="paragraph" w:customStyle="1" w:styleId="3F5FF850450540E79E7970CD11966E7A">
    <w:name w:val="3F5FF850450540E79E7970CD11966E7A"/>
    <w:rsid w:val="003327FD"/>
  </w:style>
  <w:style w:type="paragraph" w:customStyle="1" w:styleId="7D8F770636624FA1A03DB7CB81BE0311">
    <w:name w:val="7D8F770636624FA1A03DB7CB81BE0311"/>
  </w:style>
  <w:style w:type="paragraph" w:customStyle="1" w:styleId="AF4EF41AE96049FB96CC81A500404A75">
    <w:name w:val="AF4EF41AE96049FB96CC81A500404A75"/>
  </w:style>
  <w:style w:type="paragraph" w:customStyle="1" w:styleId="092469C4A03047BAA94D3D74139DE00A">
    <w:name w:val="092469C4A03047BAA94D3D74139DE00A"/>
  </w:style>
  <w:style w:type="paragraph" w:customStyle="1" w:styleId="E80C8174DCDA4ACCAD0FE51BC36FC205">
    <w:name w:val="E80C8174DCDA4ACCAD0FE51BC36FC205"/>
  </w:style>
  <w:style w:type="paragraph" w:customStyle="1" w:styleId="29A53A742EF640B6BEC895F6D51951AA">
    <w:name w:val="29A53A742EF640B6BEC895F6D51951AA"/>
    <w:rsid w:val="003327FD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</w:rPr>
  </w:style>
  <w:style w:type="paragraph" w:customStyle="1" w:styleId="FA779B3680E04AE9B947C6D1ABD274F7">
    <w:name w:val="FA779B3680E04AE9B947C6D1ABD274F7"/>
    <w:rsid w:val="003327FD"/>
  </w:style>
  <w:style w:type="paragraph" w:customStyle="1" w:styleId="A496BEF8201A4D92BE77E238EB66EF00">
    <w:name w:val="A496BEF8201A4D92BE77E238EB66EF00"/>
    <w:rsid w:val="003327FD"/>
  </w:style>
  <w:style w:type="paragraph" w:customStyle="1" w:styleId="05DC703BA2264E9EBCF138D0488AD6B0">
    <w:name w:val="05DC703BA2264E9EBCF138D0488AD6B0"/>
    <w:rsid w:val="003327FD"/>
  </w:style>
  <w:style w:type="paragraph" w:customStyle="1" w:styleId="3F82E7C276CB4168A075D247405EB8FB">
    <w:name w:val="3F82E7C276CB4168A075D247405EB8FB"/>
    <w:rsid w:val="003327FD"/>
  </w:style>
  <w:style w:type="paragraph" w:customStyle="1" w:styleId="24B021DCD4614506B3A7D41ACEDE833A">
    <w:name w:val="24B021DCD4614506B3A7D41ACEDE833A"/>
    <w:rsid w:val="003327FD"/>
  </w:style>
  <w:style w:type="paragraph" w:customStyle="1" w:styleId="84F8257E3E9940D6A23B4ECFE48A66B8">
    <w:name w:val="84F8257E3E9940D6A23B4ECFE48A66B8"/>
    <w:rsid w:val="00A1732B"/>
  </w:style>
  <w:style w:type="paragraph" w:customStyle="1" w:styleId="740836AFCCF3471290C094A08519BE6A">
    <w:name w:val="740836AFCCF3471290C094A08519BE6A"/>
    <w:rsid w:val="003327FD"/>
  </w:style>
  <w:style w:type="paragraph" w:customStyle="1" w:styleId="F88A3123AE4C49F9BA8A373305E14A54">
    <w:name w:val="F88A3123AE4C49F9BA8A373305E14A54"/>
    <w:rsid w:val="003327FD"/>
  </w:style>
  <w:style w:type="paragraph" w:customStyle="1" w:styleId="BC03C754E67B4C9E810B73F99CBB0245">
    <w:name w:val="BC03C754E67B4C9E810B73F99CBB0245"/>
    <w:rsid w:val="003327FD"/>
  </w:style>
  <w:style w:type="paragraph" w:customStyle="1" w:styleId="6DEE63C9BCF942DBAB0B44E5CBDA5CAF">
    <w:name w:val="6DEE63C9BCF942DBAB0B44E5CBDA5CAF"/>
    <w:rsid w:val="003327FD"/>
  </w:style>
  <w:style w:type="paragraph" w:customStyle="1" w:styleId="B3EE688BFC7142008A41C480755A4741">
    <w:name w:val="B3EE688BFC7142008A41C480755A4741"/>
    <w:rsid w:val="003327FD"/>
  </w:style>
  <w:style w:type="paragraph" w:customStyle="1" w:styleId="F96B7D79FAB043159A9C5151377A9778">
    <w:name w:val="F96B7D79FAB043159A9C5151377A9778"/>
    <w:rsid w:val="003327FD"/>
  </w:style>
  <w:style w:type="paragraph" w:customStyle="1" w:styleId="7ACB0C1A68B14FFCB1347368F2BD0A07">
    <w:name w:val="7ACB0C1A68B14FFCB1347368F2BD0A07"/>
    <w:rsid w:val="003327FD"/>
  </w:style>
  <w:style w:type="paragraph" w:customStyle="1" w:styleId="6C186C421D9C4AE784879700D7B07949">
    <w:name w:val="6C186C421D9C4AE784879700D7B07949"/>
    <w:rsid w:val="003327FD"/>
  </w:style>
  <w:style w:type="paragraph" w:customStyle="1" w:styleId="05BDC40E813948B2BF205AF4D8033947">
    <w:name w:val="05BDC40E813948B2BF205AF4D8033947"/>
    <w:rsid w:val="003327FD"/>
  </w:style>
  <w:style w:type="paragraph" w:customStyle="1" w:styleId="99C6A6FE36E24D4C8CBBFC37498A6C0C">
    <w:name w:val="99C6A6FE36E24D4C8CBBFC37498A6C0C"/>
    <w:rsid w:val="003327FD"/>
  </w:style>
  <w:style w:type="paragraph" w:customStyle="1" w:styleId="4808886CF0B04DF494AA83CD93D740B4">
    <w:name w:val="4808886CF0B04DF494AA83CD93D740B4"/>
    <w:rsid w:val="003327FD"/>
  </w:style>
  <w:style w:type="paragraph" w:customStyle="1" w:styleId="22DEF63F98EC4EABA2350BB2AD6643CA">
    <w:name w:val="22DEF63F98EC4EABA2350BB2AD6643CA"/>
    <w:rsid w:val="003327FD"/>
  </w:style>
  <w:style w:type="paragraph" w:customStyle="1" w:styleId="3C856D87F50B43F492B6F4E976F63BD8">
    <w:name w:val="3C856D87F50B43F492B6F4E976F63BD8"/>
    <w:rsid w:val="003327FD"/>
  </w:style>
  <w:style w:type="paragraph" w:customStyle="1" w:styleId="2D9680B078C24A9A8DFEB02FEF40C0FE">
    <w:name w:val="2D9680B078C24A9A8DFEB02FEF40C0FE"/>
    <w:rsid w:val="003327FD"/>
  </w:style>
  <w:style w:type="paragraph" w:customStyle="1" w:styleId="BB1625F8D8E146AD841359CDF6384444">
    <w:name w:val="BB1625F8D8E146AD841359CDF6384444"/>
    <w:rsid w:val="003327FD"/>
  </w:style>
  <w:style w:type="paragraph" w:customStyle="1" w:styleId="80129E155A054F758A4A24A47EF5BE3F">
    <w:name w:val="80129E155A054F758A4A24A47EF5BE3F"/>
    <w:rsid w:val="003327FD"/>
  </w:style>
  <w:style w:type="paragraph" w:customStyle="1" w:styleId="3158E5569C9B4E0593D2DE9EFF159650">
    <w:name w:val="3158E5569C9B4E0593D2DE9EFF159650"/>
    <w:rsid w:val="003327FD"/>
  </w:style>
  <w:style w:type="paragraph" w:customStyle="1" w:styleId="8CC00C1D3F2D48E2ADD3F88C84ABE65E">
    <w:name w:val="8CC00C1D3F2D48E2ADD3F88C84ABE65E"/>
    <w:rsid w:val="003327FD"/>
  </w:style>
  <w:style w:type="paragraph" w:customStyle="1" w:styleId="7FE9CC1A5516433997D4A97BEFF55F48">
    <w:name w:val="7FE9CC1A5516433997D4A97BEFF55F48"/>
    <w:rsid w:val="003327FD"/>
  </w:style>
  <w:style w:type="paragraph" w:customStyle="1" w:styleId="AD77E6E79918464D97DCD97CD19F0F2D">
    <w:name w:val="AD77E6E79918464D97DCD97CD19F0F2D"/>
    <w:rsid w:val="003327FD"/>
  </w:style>
  <w:style w:type="paragraph" w:customStyle="1" w:styleId="5D9BD1B3AD0E46E9B4917868FB7C3F11">
    <w:name w:val="5D9BD1B3AD0E46E9B4917868FB7C3F11"/>
    <w:rsid w:val="003327FD"/>
  </w:style>
  <w:style w:type="paragraph" w:customStyle="1" w:styleId="4AFE37AD5F6C48E286D93DF221CED9BB">
    <w:name w:val="4AFE37AD5F6C48E286D93DF221CED9BB"/>
    <w:rsid w:val="003327FD"/>
  </w:style>
  <w:style w:type="paragraph" w:customStyle="1" w:styleId="AE4713AC5F42423BAB495647E7DC7D19">
    <w:name w:val="AE4713AC5F42423BAB495647E7DC7D19"/>
    <w:rsid w:val="003327FD"/>
  </w:style>
  <w:style w:type="paragraph" w:customStyle="1" w:styleId="3BCEC314F5B447F391635903D43E91A6">
    <w:name w:val="3BCEC314F5B447F391635903D43E91A6"/>
    <w:rsid w:val="003327FD"/>
  </w:style>
  <w:style w:type="paragraph" w:customStyle="1" w:styleId="015DEA40D81E4E25BEEADABF12FA0C36">
    <w:name w:val="015DEA40D81E4E25BEEADABF12FA0C36"/>
    <w:rsid w:val="003327FD"/>
  </w:style>
  <w:style w:type="paragraph" w:customStyle="1" w:styleId="04F5DA8040144478BA2BF1D2D20570F4">
    <w:name w:val="04F5DA8040144478BA2BF1D2D20570F4"/>
    <w:rsid w:val="003327FD"/>
  </w:style>
  <w:style w:type="paragraph" w:customStyle="1" w:styleId="E6577A98D5EA4FCBBD332E0DBEB97639">
    <w:name w:val="E6577A98D5EA4FCBBD332E0DBEB97639"/>
    <w:rsid w:val="003327FD"/>
  </w:style>
  <w:style w:type="paragraph" w:customStyle="1" w:styleId="2D814C33E6074DDF83A209F43FAF45E5">
    <w:name w:val="2D814C33E6074DDF83A209F43FAF45E5"/>
    <w:rsid w:val="003327FD"/>
  </w:style>
  <w:style w:type="paragraph" w:customStyle="1" w:styleId="BE37E7B1840C437190DFE80D76F893CA">
    <w:name w:val="BE37E7B1840C437190DFE80D76F893CA"/>
    <w:rsid w:val="003327FD"/>
  </w:style>
  <w:style w:type="paragraph" w:customStyle="1" w:styleId="0F7108D8C7B64406880692AB4AF44D3A">
    <w:name w:val="0F7108D8C7B64406880692AB4AF44D3A"/>
    <w:rsid w:val="003327FD"/>
  </w:style>
  <w:style w:type="paragraph" w:customStyle="1" w:styleId="64EE357BAB8F4331A11D27A7721CCB66">
    <w:name w:val="64EE357BAB8F4331A11D27A7721CCB66"/>
    <w:rsid w:val="003327FD"/>
  </w:style>
  <w:style w:type="paragraph" w:customStyle="1" w:styleId="D2AD8FD8B3FE4278A3FCCC2129EC06FB">
    <w:name w:val="D2AD8FD8B3FE4278A3FCCC2129EC06FB"/>
    <w:rsid w:val="003327FD"/>
  </w:style>
  <w:style w:type="paragraph" w:customStyle="1" w:styleId="9125605910174876BA55D5C9480BA382">
    <w:name w:val="9125605910174876BA55D5C9480BA382"/>
    <w:rsid w:val="003327FD"/>
  </w:style>
  <w:style w:type="paragraph" w:customStyle="1" w:styleId="A4E4787985104D71B49F3DD605B8AE3D">
    <w:name w:val="A4E4787985104D71B49F3DD605B8AE3D"/>
    <w:rsid w:val="003327FD"/>
  </w:style>
  <w:style w:type="paragraph" w:customStyle="1" w:styleId="909597EE88084005B7BCE88ECDBF8F91">
    <w:name w:val="909597EE88084005B7BCE88ECDBF8F91"/>
    <w:rsid w:val="003327FD"/>
  </w:style>
  <w:style w:type="paragraph" w:customStyle="1" w:styleId="8665A2EB10AC40BCA29A7219DDB5A9BC">
    <w:name w:val="8665A2EB10AC40BCA29A7219DDB5A9BC"/>
    <w:rsid w:val="003327FD"/>
  </w:style>
  <w:style w:type="paragraph" w:customStyle="1" w:styleId="971B8E5FBE034E629E5DA7EEFA5669DD">
    <w:name w:val="971B8E5FBE034E629E5DA7EEFA5669DD"/>
    <w:rsid w:val="003327FD"/>
  </w:style>
  <w:style w:type="paragraph" w:customStyle="1" w:styleId="1A3FCE4CBA724EEA901627EE4EFDFD5C">
    <w:name w:val="1A3FCE4CBA724EEA901627EE4EFDFD5C"/>
    <w:rsid w:val="003327FD"/>
  </w:style>
  <w:style w:type="paragraph" w:customStyle="1" w:styleId="3DEF2B5A7ACC4D2CBB238D07123751D7">
    <w:name w:val="3DEF2B5A7ACC4D2CBB238D07123751D7"/>
    <w:rsid w:val="003327FD"/>
  </w:style>
  <w:style w:type="paragraph" w:customStyle="1" w:styleId="EB9665C9AF9345519C795CBC96E9DA62">
    <w:name w:val="EB9665C9AF9345519C795CBC96E9DA62"/>
    <w:rsid w:val="003327FD"/>
  </w:style>
  <w:style w:type="paragraph" w:customStyle="1" w:styleId="C8607F3E87104195A27142B18374D976">
    <w:name w:val="C8607F3E87104195A27142B18374D976"/>
    <w:rsid w:val="003327FD"/>
  </w:style>
  <w:style w:type="paragraph" w:customStyle="1" w:styleId="43A460EFAF3A4471A14225694478EFE7">
    <w:name w:val="43A460EFAF3A4471A14225694478EFE7"/>
    <w:rsid w:val="003327FD"/>
  </w:style>
  <w:style w:type="paragraph" w:customStyle="1" w:styleId="AE494D4817D24B1D93C72C3E1B737ECE">
    <w:name w:val="AE494D4817D24B1D93C72C3E1B737ECE"/>
    <w:rsid w:val="003327FD"/>
  </w:style>
  <w:style w:type="paragraph" w:customStyle="1" w:styleId="41D277A532A4463B94F05A72B2DF0A05">
    <w:name w:val="41D277A532A4463B94F05A72B2DF0A05"/>
    <w:rsid w:val="003327FD"/>
  </w:style>
  <w:style w:type="paragraph" w:customStyle="1" w:styleId="6B2E779BC9E048ACAAF4EF528EDD3EB0">
    <w:name w:val="6B2E779BC9E048ACAAF4EF528EDD3EB0"/>
    <w:rsid w:val="003327FD"/>
  </w:style>
  <w:style w:type="paragraph" w:customStyle="1" w:styleId="0FCCA9D3E5074467B061D4C51FEC1701">
    <w:name w:val="0FCCA9D3E5074467B061D4C51FEC1701"/>
    <w:rsid w:val="003327FD"/>
  </w:style>
  <w:style w:type="paragraph" w:customStyle="1" w:styleId="FEE7F6C7C93346D8A65F077EE56D56FA">
    <w:name w:val="FEE7F6C7C93346D8A65F077EE56D56FA"/>
    <w:rsid w:val="003327FD"/>
  </w:style>
  <w:style w:type="paragraph" w:customStyle="1" w:styleId="6E678585663B4693AB6938B39941D796">
    <w:name w:val="6E678585663B4693AB6938B39941D796"/>
    <w:rsid w:val="003327FD"/>
  </w:style>
  <w:style w:type="paragraph" w:customStyle="1" w:styleId="9ABA3E642DB345E78475147E69D335CB">
    <w:name w:val="9ABA3E642DB345E78475147E69D335CB"/>
    <w:rsid w:val="003327FD"/>
  </w:style>
  <w:style w:type="paragraph" w:customStyle="1" w:styleId="7F1856DC62F043088F119ECC8B2A8D5D">
    <w:name w:val="7F1856DC62F043088F119ECC8B2A8D5D"/>
    <w:rsid w:val="003327FD"/>
  </w:style>
  <w:style w:type="paragraph" w:customStyle="1" w:styleId="D28019DC8FA04BCAB3C9E3D402565048">
    <w:name w:val="D28019DC8FA04BCAB3C9E3D402565048"/>
    <w:rsid w:val="003327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2022-08-28T22:22:00Z</dcterms:created>
  <dcterms:modified xsi:type="dcterms:W3CDTF">2022-09-16T23:07:00Z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